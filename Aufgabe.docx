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3F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Erstellen Sie eine Webanwendung für den Web-Anbieter: </w:t>
      </w:r>
      <w:proofErr w:type="spellStart"/>
      <w:r>
        <w:rPr>
          <w:rFonts w:ascii="Arial" w:hAnsi="Arial" w:cs="Arial"/>
          <w:sz w:val="24"/>
          <w:szCs w:val="24"/>
        </w:rPr>
        <w:t>landzano</w:t>
      </w:r>
      <w:proofErr w:type="spellEnd"/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besteht aus 3 Views:</w:t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Registrierung:</w:t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46392F15" wp14:editId="39D1E891">
            <wp:extent cx="5760720" cy="14376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Bestellung:</w:t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1D0E204" wp14:editId="1ACEE65B">
            <wp:extent cx="5760720" cy="1798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Angebote werden aus der Datei angebote.txt entnommen.</w:t>
      </w: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B31DE6" w:rsidRDefault="00B31DE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Bestätigung:</w:t>
      </w:r>
    </w:p>
    <w:p w:rsidR="00B31DE6" w:rsidRDefault="0086496D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D7D23D7" wp14:editId="202D4393">
            <wp:extent cx="5760720" cy="18034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6D" w:rsidRDefault="0086496D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86496D" w:rsidRDefault="0086496D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bestellten Artikel werden in Form einer Tabelle dargestellt.</w:t>
      </w:r>
      <w:r w:rsidR="003B67A7">
        <w:rPr>
          <w:rFonts w:ascii="Arial" w:hAnsi="Arial" w:cs="Arial"/>
          <w:sz w:val="24"/>
          <w:szCs w:val="24"/>
        </w:rPr>
        <w:t xml:space="preserve"> Als email-Adresse wird die Eingabe der 1. View verwende</w:t>
      </w:r>
      <w:bookmarkStart w:id="0" w:name="_GoBack"/>
      <w:bookmarkEnd w:id="0"/>
      <w:r w:rsidR="003B67A7">
        <w:rPr>
          <w:rFonts w:ascii="Arial" w:hAnsi="Arial" w:cs="Arial"/>
          <w:sz w:val="24"/>
          <w:szCs w:val="24"/>
        </w:rPr>
        <w:t>t.</w:t>
      </w:r>
    </w:p>
    <w:p w:rsidR="0086496D" w:rsidRDefault="0086496D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86496D" w:rsidRPr="005D24EE" w:rsidRDefault="0086496D" w:rsidP="005D24EE">
      <w:pPr>
        <w:pStyle w:val="KeinLeerraum"/>
        <w:rPr>
          <w:rFonts w:ascii="Arial" w:hAnsi="Arial" w:cs="Arial"/>
          <w:sz w:val="24"/>
          <w:szCs w:val="24"/>
        </w:rPr>
      </w:pPr>
    </w:p>
    <w:sectPr w:rsidR="0086496D" w:rsidRPr="005D24E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8C" w:rsidRDefault="0042438C" w:rsidP="0043743F">
      <w:pPr>
        <w:spacing w:after="0" w:line="240" w:lineRule="auto"/>
      </w:pPr>
      <w:r>
        <w:separator/>
      </w:r>
    </w:p>
  </w:endnote>
  <w:endnote w:type="continuationSeparator" w:id="0">
    <w:p w:rsidR="0042438C" w:rsidRDefault="0042438C" w:rsidP="0043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8C" w:rsidRDefault="0042438C" w:rsidP="0043743F">
      <w:pPr>
        <w:spacing w:after="0" w:line="240" w:lineRule="auto"/>
      </w:pPr>
      <w:r>
        <w:separator/>
      </w:r>
    </w:p>
  </w:footnote>
  <w:footnote w:type="continuationSeparator" w:id="0">
    <w:p w:rsidR="0042438C" w:rsidRDefault="0042438C" w:rsidP="0043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3F" w:rsidRDefault="005E5579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A858C8A" wp14:editId="506D6445">
          <wp:simplePos x="0" y="0"/>
          <wp:positionH relativeFrom="column">
            <wp:posOffset>81280</wp:posOffset>
          </wp:positionH>
          <wp:positionV relativeFrom="paragraph">
            <wp:posOffset>-192405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20C5">
      <w:rPr>
        <w:rFonts w:ascii="Arial" w:hAnsi="Arial" w:cs="Arial"/>
        <w:sz w:val="24"/>
        <w:szCs w:val="24"/>
      </w:rPr>
      <w:t>Fi11</w:t>
    </w:r>
    <w:r w:rsidR="0043743F">
      <w:rPr>
        <w:rFonts w:ascii="Arial" w:hAnsi="Arial" w:cs="Arial"/>
        <w:sz w:val="24"/>
        <w:szCs w:val="24"/>
      </w:rPr>
      <w:tab/>
    </w:r>
    <w:r w:rsidR="00CF20C5">
      <w:rPr>
        <w:rFonts w:ascii="Arial" w:hAnsi="Arial" w:cs="Arial"/>
        <w:sz w:val="24"/>
        <w:szCs w:val="24"/>
      </w:rPr>
      <w:t>C#</w:t>
    </w:r>
    <w:r w:rsidR="00B31DE6">
      <w:rPr>
        <w:rFonts w:ascii="Arial" w:hAnsi="Arial" w:cs="Arial"/>
        <w:sz w:val="24"/>
        <w:szCs w:val="24"/>
      </w:rPr>
      <w:tab/>
      <w:t>20</w:t>
    </w:r>
    <w:r w:rsidR="00A443EF">
      <w:rPr>
        <w:rFonts w:ascii="Arial" w:hAnsi="Arial" w:cs="Arial"/>
        <w:sz w:val="24"/>
        <w:szCs w:val="24"/>
      </w:rPr>
      <w:t>14</w:t>
    </w:r>
    <w:r w:rsidR="00B31DE6">
      <w:rPr>
        <w:rFonts w:ascii="Arial" w:hAnsi="Arial" w:cs="Arial"/>
        <w:sz w:val="24"/>
        <w:szCs w:val="24"/>
      </w:rPr>
      <w:t>/15</w:t>
    </w:r>
  </w:p>
  <w:p w:rsidR="00675274" w:rsidRPr="0043743F" w:rsidRDefault="00675274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  <w:t>Einführung: ASP.NET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E6"/>
    <w:rsid w:val="003B67A7"/>
    <w:rsid w:val="003E5DF0"/>
    <w:rsid w:val="0042438C"/>
    <w:rsid w:val="0043743F"/>
    <w:rsid w:val="004F3B1A"/>
    <w:rsid w:val="005C7069"/>
    <w:rsid w:val="005D24EE"/>
    <w:rsid w:val="005E5579"/>
    <w:rsid w:val="00673A7A"/>
    <w:rsid w:val="00675274"/>
    <w:rsid w:val="00685B6F"/>
    <w:rsid w:val="0086496D"/>
    <w:rsid w:val="00A443EF"/>
    <w:rsid w:val="00B31DE6"/>
    <w:rsid w:val="00B774CE"/>
    <w:rsid w:val="00C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415852-F035-45E0-BA45-1957026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743F"/>
  </w:style>
  <w:style w:type="paragraph" w:styleId="Fuzeile">
    <w:name w:val="footer"/>
    <w:basedOn w:val="Standard"/>
    <w:link w:val="Fu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743F"/>
  </w:style>
  <w:style w:type="paragraph" w:styleId="KeinLeerraum">
    <w:name w:val="No Spacing"/>
    <w:uiPriority w:val="1"/>
    <w:qFormat/>
    <w:rsid w:val="005D2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hold\AppData\Roaming\Microsoft\Templates\schule\fi11asp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fi11asp.dotx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BSZ</dc:creator>
  <cp:lastModifiedBy>r g</cp:lastModifiedBy>
  <cp:revision>2</cp:revision>
  <dcterms:created xsi:type="dcterms:W3CDTF">2015-06-28T10:56:00Z</dcterms:created>
  <dcterms:modified xsi:type="dcterms:W3CDTF">2015-06-28T11:18:00Z</dcterms:modified>
</cp:coreProperties>
</file>